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5833" w:type="pct"/>
        <w:tblInd w:w="-567" w:type="dxa"/>
        <w:tblLayout w:type="fixed"/>
        <w:tblLook w:val="0620" w:firstRow="1" w:lastRow="0" w:firstColumn="0" w:lastColumn="0" w:noHBand="1" w:noVBand="1"/>
        <w:tblDescription w:val="Resume layout table"/>
      </w:tblPr>
      <w:tblGrid>
        <w:gridCol w:w="2726"/>
        <w:gridCol w:w="8225"/>
      </w:tblGrid>
      <w:tr w:rsidR="00714025" w:rsidRPr="00714025" w14:paraId="37A09D52" w14:textId="77777777" w:rsidTr="008E4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7" w:type="dxa"/>
          </w:tcPr>
          <w:p w14:paraId="1E413592" w14:textId="77777777" w:rsidR="00927723" w:rsidRPr="00714025" w:rsidRDefault="00927723" w:rsidP="009A7D30">
            <w:pPr>
              <w:spacing w:line="240" w:lineRule="auto"/>
              <w:rPr>
                <w:rFonts w:ascii="Cambria Math" w:hAnsi="Cambria Math"/>
                <w:color w:val="auto"/>
              </w:rPr>
            </w:pPr>
          </w:p>
        </w:tc>
        <w:tc>
          <w:tcPr>
            <w:tcW w:w="8522" w:type="dxa"/>
          </w:tcPr>
          <w:p w14:paraId="46B0E4BA" w14:textId="77777777" w:rsidR="00F132C7" w:rsidRPr="00714025" w:rsidRDefault="00AE5BBF" w:rsidP="00F132C7">
            <w:pPr>
              <w:pStyle w:val="Title"/>
              <w:rPr>
                <w:rFonts w:ascii="Cambria Math" w:hAnsi="Cambria Math"/>
                <w:color w:val="auto"/>
              </w:rPr>
            </w:pPr>
            <w:r>
              <w:rPr>
                <w:rFonts w:ascii="Times New Roman" w:eastAsia="Calibri" w:hAnsi="Times New Roman" w:cs="Times New Roman"/>
                <w:noProof/>
                <w:sz w:val="52"/>
                <w:szCs w:val="52"/>
              </w:rPr>
              <w:drawing>
                <wp:anchor distT="0" distB="0" distL="114300" distR="114300" simplePos="0" relativeHeight="251659264" behindDoc="0" locked="0" layoutInCell="1" allowOverlap="1" wp14:anchorId="35715722" wp14:editId="2F59993B">
                  <wp:simplePos x="0" y="0"/>
                  <wp:positionH relativeFrom="page">
                    <wp:posOffset>3863340</wp:posOffset>
                  </wp:positionH>
                  <wp:positionV relativeFrom="paragraph">
                    <wp:posOffset>-554990</wp:posOffset>
                  </wp:positionV>
                  <wp:extent cx="942975" cy="1212811"/>
                  <wp:effectExtent l="0" t="0" r="0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212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4025" w:rsidRPr="00714025">
              <w:rPr>
                <w:rFonts w:ascii="Cambria Math" w:hAnsi="Cambria Math"/>
                <w:color w:val="auto"/>
              </w:rPr>
              <w:t>Ervin Josh Pejo</w:t>
            </w:r>
          </w:p>
          <w:p w14:paraId="0B438060" w14:textId="164B1ED3" w:rsidR="00927723" w:rsidRPr="00714025" w:rsidRDefault="004D659C" w:rsidP="00714025">
            <w:pPr>
              <w:pStyle w:val="NoSpacing"/>
              <w:rPr>
                <w:rFonts w:ascii="Cambria Math" w:hAnsi="Cambria Math"/>
                <w:color w:val="auto"/>
              </w:rPr>
            </w:pPr>
            <w:r>
              <w:rPr>
                <w:rFonts w:ascii="Cambria Math" w:hAnsi="Cambria Math"/>
                <w:color w:val="auto"/>
              </w:rPr>
              <w:t>Manila, Philippines</w:t>
            </w:r>
            <w:r w:rsidR="00927723" w:rsidRPr="00714025">
              <w:rPr>
                <w:rFonts w:ascii="Cambria Math" w:hAnsi="Cambria Math"/>
                <w:color w:val="auto"/>
              </w:rPr>
              <w:t>  | </w:t>
            </w:r>
            <w:r w:rsidR="00927723" w:rsidRPr="00714025">
              <w:rPr>
                <w:rFonts w:ascii="Cambria Math" w:hAnsi="Cambria Math"/>
                <w:color w:val="auto"/>
                <w:kern w:val="20"/>
              </w:rPr>
              <w:t> </w:t>
            </w:r>
            <w:r w:rsidR="00714025" w:rsidRPr="00714025">
              <w:rPr>
                <w:rFonts w:ascii="Cambria Math" w:hAnsi="Cambria Math"/>
                <w:color w:val="auto"/>
              </w:rPr>
              <w:t>ejpejo26@gmail.com</w:t>
            </w:r>
            <w:r w:rsidR="00927723" w:rsidRPr="00714025">
              <w:rPr>
                <w:rFonts w:ascii="Cambria Math" w:hAnsi="Cambria Math"/>
                <w:color w:val="auto"/>
              </w:rPr>
              <w:t>  |  </w:t>
            </w:r>
            <w:r>
              <w:rPr>
                <w:rFonts w:ascii="Cambria Math" w:hAnsi="Cambria Math"/>
                <w:color w:val="auto"/>
              </w:rPr>
              <w:t>0976-346-3198</w:t>
            </w:r>
            <w:r w:rsidR="009F7D24">
              <w:rPr>
                <w:rFonts w:ascii="Cambria Math" w:hAnsi="Cambria Math"/>
                <w:color w:val="auto"/>
              </w:rPr>
              <w:t xml:space="preserve"> </w:t>
            </w:r>
          </w:p>
        </w:tc>
      </w:tr>
      <w:tr w:rsidR="00714025" w:rsidRPr="00714025" w14:paraId="38AD9E37" w14:textId="77777777" w:rsidTr="008E4FB9">
        <w:trPr>
          <w:trHeight w:val="1010"/>
        </w:trPr>
        <w:tc>
          <w:tcPr>
            <w:tcW w:w="2817" w:type="dxa"/>
          </w:tcPr>
          <w:p w14:paraId="27C02057" w14:textId="77777777" w:rsidR="00927723" w:rsidRPr="00714025" w:rsidRDefault="00927723" w:rsidP="00714025">
            <w:pPr>
              <w:pStyle w:val="Heading1"/>
              <w:rPr>
                <w:rFonts w:ascii="Cambria Math" w:hAnsi="Cambria Math"/>
                <w:color w:val="auto"/>
              </w:rPr>
            </w:pPr>
            <w:r w:rsidRPr="00714025">
              <w:rPr>
                <w:rFonts w:ascii="Cambria Math" w:hAnsi="Cambria Math"/>
                <w:color w:val="auto"/>
              </w:rPr>
              <w:t>Objective</w:t>
            </w:r>
          </w:p>
        </w:tc>
        <w:tc>
          <w:tcPr>
            <w:tcW w:w="8522" w:type="dxa"/>
          </w:tcPr>
          <w:p w14:paraId="10A5835F" w14:textId="61D73135" w:rsidR="00666348" w:rsidRPr="00714025" w:rsidRDefault="005E5AF0" w:rsidP="009F7D24">
            <w:pPr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  <w:r w:rsidRPr="005E5AF0">
              <w:rPr>
                <w:rFonts w:ascii="Cambria Math" w:hAnsi="Cambria Math"/>
                <w:color w:val="auto"/>
              </w:rPr>
              <w:t>I am a detail</w:t>
            </w:r>
            <w:r w:rsidRPr="005E5AF0">
              <w:rPr>
                <w:rFonts w:ascii="Cambria Math" w:hAnsi="Cambria Math"/>
                <w:color w:val="auto"/>
              </w:rPr>
              <w:t xml:space="preserve">-oriented and motivated Computer Science student seeking </w:t>
            </w:r>
            <w:r w:rsidRPr="005E5AF0">
              <w:rPr>
                <w:rFonts w:ascii="Cambria Math" w:hAnsi="Cambria Math"/>
                <w:color w:val="auto"/>
              </w:rPr>
              <w:t>an</w:t>
            </w:r>
            <w:r w:rsidRPr="005E5AF0">
              <w:rPr>
                <w:rFonts w:ascii="Cambria Math" w:hAnsi="Cambria Math"/>
                <w:color w:val="auto"/>
              </w:rPr>
              <w:t xml:space="preserve"> </w:t>
            </w:r>
            <w:r w:rsidR="00E973B0" w:rsidRPr="005E5AF0">
              <w:rPr>
                <w:rFonts w:ascii="Cambria Math" w:hAnsi="Cambria Math"/>
                <w:color w:val="auto"/>
              </w:rPr>
              <w:t>internship</w:t>
            </w:r>
            <w:r w:rsidRPr="005E5AF0">
              <w:rPr>
                <w:rFonts w:ascii="Cambria Math" w:hAnsi="Cambria Math"/>
                <w:color w:val="auto"/>
              </w:rPr>
              <w:t xml:space="preserve"> position to apply and enhance my technical skills, gain real-world experience, and further expand my knowledge in software and web development.</w:t>
            </w:r>
          </w:p>
        </w:tc>
      </w:tr>
      <w:tr w:rsidR="00714025" w:rsidRPr="00714025" w14:paraId="614BE529" w14:textId="77777777" w:rsidTr="005E5AF0">
        <w:trPr>
          <w:trHeight w:val="1632"/>
        </w:trPr>
        <w:tc>
          <w:tcPr>
            <w:tcW w:w="2817" w:type="dxa"/>
          </w:tcPr>
          <w:p w14:paraId="779B817D" w14:textId="77777777" w:rsidR="00927723" w:rsidRPr="00714025" w:rsidRDefault="00927723" w:rsidP="009F7D24">
            <w:pPr>
              <w:pStyle w:val="Heading1"/>
              <w:rPr>
                <w:rFonts w:ascii="Cambria Math" w:hAnsi="Cambria Math"/>
                <w:color w:val="auto"/>
              </w:rPr>
            </w:pPr>
            <w:r w:rsidRPr="00714025">
              <w:rPr>
                <w:rFonts w:ascii="Cambria Math" w:hAnsi="Cambria Math"/>
                <w:color w:val="auto"/>
              </w:rPr>
              <w:t>Skills &amp; Abilities</w:t>
            </w:r>
          </w:p>
        </w:tc>
        <w:tc>
          <w:tcPr>
            <w:tcW w:w="8522" w:type="dxa"/>
          </w:tcPr>
          <w:p w14:paraId="51AEFBC6" w14:textId="77777777" w:rsidR="005E5AF0" w:rsidRPr="005E5AF0" w:rsidRDefault="005E5AF0" w:rsidP="005E5AF0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  <w:r w:rsidRPr="005E5AF0">
              <w:rPr>
                <w:rFonts w:ascii="Cambria Math" w:hAnsi="Cambria Math"/>
                <w:color w:val="auto"/>
              </w:rPr>
              <w:t xml:space="preserve">Proficient in </w:t>
            </w:r>
            <w:r w:rsidRPr="005E5AF0">
              <w:rPr>
                <w:rFonts w:ascii="Cambria Math" w:hAnsi="Cambria Math"/>
                <w:b/>
                <w:bCs/>
                <w:color w:val="auto"/>
              </w:rPr>
              <w:t>TypeScript</w:t>
            </w:r>
            <w:r w:rsidRPr="005E5AF0">
              <w:rPr>
                <w:rFonts w:ascii="Cambria Math" w:hAnsi="Cambria Math"/>
                <w:color w:val="auto"/>
              </w:rPr>
              <w:t xml:space="preserve">, </w:t>
            </w:r>
            <w:r w:rsidRPr="005E5AF0">
              <w:rPr>
                <w:rFonts w:ascii="Cambria Math" w:hAnsi="Cambria Math"/>
                <w:b/>
                <w:bCs/>
                <w:color w:val="auto"/>
              </w:rPr>
              <w:t>Python</w:t>
            </w:r>
            <w:r w:rsidRPr="005E5AF0">
              <w:rPr>
                <w:rFonts w:ascii="Cambria Math" w:hAnsi="Cambria Math"/>
                <w:color w:val="auto"/>
              </w:rPr>
              <w:t>, and modern web development frameworks</w:t>
            </w:r>
          </w:p>
          <w:p w14:paraId="62799F4D" w14:textId="6DEB264C" w:rsidR="005E5AF0" w:rsidRPr="005E5AF0" w:rsidRDefault="005E5AF0" w:rsidP="005E5AF0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Cambria Math" w:hAnsi="Cambria Math"/>
                <w:b/>
                <w:bCs/>
                <w:color w:val="auto"/>
              </w:rPr>
            </w:pPr>
            <w:r w:rsidRPr="005E5AF0">
              <w:rPr>
                <w:rFonts w:ascii="Cambria Math" w:hAnsi="Cambria Math"/>
                <w:color w:val="auto"/>
              </w:rPr>
              <w:t xml:space="preserve">Frontend design using </w:t>
            </w:r>
            <w:r w:rsidRPr="005E5AF0">
              <w:rPr>
                <w:rFonts w:ascii="Cambria Math" w:hAnsi="Cambria Math"/>
                <w:b/>
                <w:bCs/>
                <w:color w:val="auto"/>
              </w:rPr>
              <w:t>Tailwind CSS</w:t>
            </w:r>
            <w:r w:rsidRPr="005E5AF0">
              <w:rPr>
                <w:rFonts w:ascii="Cambria Math" w:hAnsi="Cambria Math"/>
                <w:color w:val="auto"/>
              </w:rPr>
              <w:t xml:space="preserve"> and </w:t>
            </w:r>
            <w:r w:rsidRPr="005E5AF0">
              <w:rPr>
                <w:rFonts w:ascii="Cambria Math" w:hAnsi="Cambria Math"/>
                <w:b/>
                <w:bCs/>
                <w:color w:val="auto"/>
              </w:rPr>
              <w:t>Figma</w:t>
            </w:r>
          </w:p>
          <w:p w14:paraId="531E573F" w14:textId="7129364E" w:rsidR="005E5AF0" w:rsidRPr="005E5AF0" w:rsidRDefault="005E5AF0" w:rsidP="005E5AF0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  <w:r w:rsidRPr="005E5AF0">
              <w:rPr>
                <w:rFonts w:ascii="Cambria Math" w:hAnsi="Cambria Math"/>
                <w:color w:val="auto"/>
              </w:rPr>
              <w:t xml:space="preserve">Experienced in </w:t>
            </w:r>
            <w:r w:rsidRPr="005E5AF0">
              <w:rPr>
                <w:rFonts w:ascii="Cambria Math" w:hAnsi="Cambria Math"/>
                <w:b/>
                <w:bCs/>
                <w:color w:val="auto"/>
              </w:rPr>
              <w:t>Git</w:t>
            </w:r>
            <w:r w:rsidRPr="005E5AF0">
              <w:rPr>
                <w:rFonts w:ascii="Cambria Math" w:hAnsi="Cambria Math"/>
                <w:color w:val="auto"/>
              </w:rPr>
              <w:t xml:space="preserve"> and version control collaboration</w:t>
            </w:r>
          </w:p>
          <w:p w14:paraId="522B6F2D" w14:textId="5515428C" w:rsidR="005E5AF0" w:rsidRPr="005E5AF0" w:rsidRDefault="005E5AF0" w:rsidP="005E5AF0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  <w:r w:rsidRPr="005E5AF0">
              <w:rPr>
                <w:rFonts w:ascii="Cambria Math" w:hAnsi="Cambria Math"/>
                <w:color w:val="auto"/>
              </w:rPr>
              <w:t>Strong understanding of programming logic and problem-solving</w:t>
            </w:r>
          </w:p>
          <w:p w14:paraId="78B57170" w14:textId="77777777" w:rsidR="005E5AF0" w:rsidRDefault="005E5AF0" w:rsidP="005E5AF0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  <w:r w:rsidRPr="005E5AF0">
              <w:rPr>
                <w:rFonts w:ascii="Cambria Math" w:hAnsi="Cambria Math"/>
                <w:color w:val="auto"/>
              </w:rPr>
              <w:t>Fast learner and adaptable in diverse, team-oriented environments</w:t>
            </w:r>
          </w:p>
          <w:p w14:paraId="05B08E33" w14:textId="63CDDA75" w:rsidR="00714025" w:rsidRPr="005E5AF0" w:rsidRDefault="005E5AF0" w:rsidP="005E5AF0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  <w:r w:rsidRPr="005E5AF0">
              <w:rPr>
                <w:rFonts w:ascii="Cambria Math" w:hAnsi="Cambria Math"/>
                <w:color w:val="auto"/>
              </w:rPr>
              <w:t>Excellent communication and time management skills</w:t>
            </w:r>
          </w:p>
        </w:tc>
      </w:tr>
      <w:tr w:rsidR="00714025" w:rsidRPr="00714025" w14:paraId="1492841F" w14:textId="77777777" w:rsidTr="00E973B0">
        <w:trPr>
          <w:trHeight w:val="2740"/>
        </w:trPr>
        <w:tc>
          <w:tcPr>
            <w:tcW w:w="2817" w:type="dxa"/>
          </w:tcPr>
          <w:p w14:paraId="37A33D4C" w14:textId="77777777" w:rsidR="00927723" w:rsidRPr="00714025" w:rsidRDefault="00927723" w:rsidP="00714025">
            <w:pPr>
              <w:pStyle w:val="Heading1"/>
              <w:rPr>
                <w:rFonts w:ascii="Cambria Math" w:hAnsi="Cambria Math"/>
                <w:color w:val="auto"/>
              </w:rPr>
            </w:pPr>
            <w:r w:rsidRPr="00714025">
              <w:rPr>
                <w:rFonts w:ascii="Cambria Math" w:hAnsi="Cambria Math"/>
                <w:color w:val="auto"/>
              </w:rPr>
              <w:t>Education</w:t>
            </w:r>
            <w:r w:rsidR="00714025">
              <w:rPr>
                <w:rFonts w:ascii="Cambria Math" w:hAnsi="Cambria Math"/>
                <w:color w:val="auto"/>
              </w:rPr>
              <w:t>AL bACKGROUND</w:t>
            </w:r>
          </w:p>
        </w:tc>
        <w:tc>
          <w:tcPr>
            <w:tcW w:w="8522" w:type="dxa"/>
          </w:tcPr>
          <w:p w14:paraId="54543C06" w14:textId="1C27AA75" w:rsidR="005E5AF0" w:rsidRDefault="005E5AF0" w:rsidP="009F7D24">
            <w:pPr>
              <w:pStyle w:val="Heading2"/>
              <w:spacing w:line="240" w:lineRule="auto"/>
              <w:jc w:val="both"/>
              <w:rPr>
                <w:rFonts w:ascii="Cambria Math" w:hAnsi="Cambria Math"/>
                <w:b/>
                <w:color w:val="auto"/>
              </w:rPr>
            </w:pPr>
            <w:r w:rsidRPr="005E5AF0">
              <w:rPr>
                <w:rFonts w:ascii="Cambria Math" w:hAnsi="Cambria Math"/>
                <w:b/>
                <w:color w:val="auto"/>
              </w:rPr>
              <w:t>SEPTEMBER 2022 – PRESENT</w:t>
            </w:r>
          </w:p>
          <w:p w14:paraId="232E4408" w14:textId="69C22F2E" w:rsidR="005E5AF0" w:rsidRPr="00E973B0" w:rsidRDefault="005E5AF0" w:rsidP="005E5AF0">
            <w:pPr>
              <w:pStyle w:val="Heading2"/>
              <w:spacing w:line="240" w:lineRule="auto"/>
              <w:jc w:val="both"/>
              <w:rPr>
                <w:rFonts w:ascii="Cambria Math" w:hAnsi="Cambria Math"/>
                <w:bCs/>
                <w:color w:val="auto"/>
              </w:rPr>
            </w:pPr>
            <w:r w:rsidRPr="00E973B0">
              <w:rPr>
                <w:rFonts w:ascii="Cambria Math" w:hAnsi="Cambria Math"/>
                <w:bCs/>
                <w:color w:val="auto"/>
              </w:rPr>
              <w:t>Bachelor of Science in Computer Science</w:t>
            </w:r>
          </w:p>
          <w:p w14:paraId="3D889919" w14:textId="40F4B129" w:rsidR="005E5AF0" w:rsidRPr="00E973B0" w:rsidRDefault="005E5AF0" w:rsidP="005E5AF0">
            <w:pPr>
              <w:pStyle w:val="Heading2"/>
              <w:spacing w:line="240" w:lineRule="auto"/>
              <w:jc w:val="both"/>
              <w:rPr>
                <w:rFonts w:ascii="Cambria Math" w:hAnsi="Cambria Math"/>
                <w:bCs/>
                <w:color w:val="auto"/>
              </w:rPr>
            </w:pPr>
            <w:r w:rsidRPr="00E973B0">
              <w:rPr>
                <w:rFonts w:ascii="Cambria Math" w:hAnsi="Cambria Math"/>
                <w:bCs/>
                <w:color w:val="auto"/>
              </w:rPr>
              <w:t>FEU Institute of Technology, Manila, Philippines</w:t>
            </w:r>
          </w:p>
          <w:p w14:paraId="384159CB" w14:textId="77777777" w:rsidR="005E5AF0" w:rsidRDefault="005E5AF0" w:rsidP="009F7D24">
            <w:pPr>
              <w:pStyle w:val="Heading2"/>
              <w:spacing w:line="240" w:lineRule="auto"/>
              <w:jc w:val="both"/>
              <w:rPr>
                <w:rFonts w:ascii="Cambria Math" w:hAnsi="Cambria Math"/>
                <w:b/>
                <w:color w:val="auto"/>
              </w:rPr>
            </w:pPr>
          </w:p>
          <w:p w14:paraId="0C735990" w14:textId="3C663663" w:rsidR="00714025" w:rsidRPr="009F7D24" w:rsidRDefault="00714025" w:rsidP="009F7D24">
            <w:pPr>
              <w:pStyle w:val="Heading2"/>
              <w:spacing w:line="240" w:lineRule="auto"/>
              <w:jc w:val="both"/>
              <w:rPr>
                <w:rFonts w:ascii="Cambria Math" w:hAnsi="Cambria Math"/>
                <w:b/>
                <w:color w:val="auto"/>
              </w:rPr>
            </w:pPr>
            <w:r w:rsidRPr="009F7D24">
              <w:rPr>
                <w:rFonts w:ascii="Cambria Math" w:hAnsi="Cambria Math"/>
                <w:b/>
                <w:color w:val="auto"/>
              </w:rPr>
              <w:t xml:space="preserve">September 2020 – </w:t>
            </w:r>
            <w:r w:rsidR="005E5AF0">
              <w:rPr>
                <w:rFonts w:ascii="Cambria Math" w:hAnsi="Cambria Math"/>
                <w:b/>
                <w:color w:val="auto"/>
              </w:rPr>
              <w:t>June 2022</w:t>
            </w:r>
          </w:p>
          <w:p w14:paraId="403FB1B2" w14:textId="77777777" w:rsidR="00714025" w:rsidRDefault="00714025" w:rsidP="009F7D24">
            <w:pPr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  <w:r w:rsidRPr="00714025">
              <w:rPr>
                <w:rFonts w:ascii="Cambria Math" w:hAnsi="Cambria Math"/>
                <w:color w:val="auto"/>
              </w:rPr>
              <w:t xml:space="preserve">SENIOR HIGH SCHOOL, </w:t>
            </w:r>
            <w:r w:rsidRPr="00714025">
              <w:rPr>
                <w:rFonts w:ascii="Cambria Math" w:hAnsi="Cambria Math"/>
                <w:i/>
                <w:color w:val="auto"/>
              </w:rPr>
              <w:t>QAT BLENDED LEARNING EDUCATION</w:t>
            </w:r>
            <w:r w:rsidRPr="00714025">
              <w:rPr>
                <w:rFonts w:ascii="Cambria Math" w:hAnsi="Cambria Math"/>
                <w:color w:val="auto"/>
              </w:rPr>
              <w:t>, ABU DHABI, UAE</w:t>
            </w:r>
          </w:p>
          <w:p w14:paraId="6690BEF9" w14:textId="77777777" w:rsidR="00714025" w:rsidRPr="009F7D24" w:rsidRDefault="00714025" w:rsidP="009F7D24">
            <w:pPr>
              <w:spacing w:after="0" w:line="240" w:lineRule="auto"/>
              <w:jc w:val="both"/>
              <w:rPr>
                <w:rFonts w:ascii="Cambria Math" w:hAnsi="Cambria Math"/>
                <w:b/>
                <w:color w:val="auto"/>
              </w:rPr>
            </w:pPr>
            <w:r w:rsidRPr="009F7D24">
              <w:rPr>
                <w:rFonts w:ascii="Cambria Math" w:hAnsi="Cambria Math"/>
                <w:b/>
                <w:color w:val="auto"/>
              </w:rPr>
              <w:t xml:space="preserve">SEPTEMBER 2016 – JUNE 2020 </w:t>
            </w:r>
          </w:p>
          <w:p w14:paraId="59FB30F8" w14:textId="77777777" w:rsidR="00714025" w:rsidRPr="00714025" w:rsidRDefault="00714025" w:rsidP="009F7D24">
            <w:pPr>
              <w:spacing w:after="0" w:line="240" w:lineRule="auto"/>
              <w:jc w:val="both"/>
              <w:rPr>
                <w:rFonts w:ascii="Cambria Math" w:hAnsi="Cambria Math"/>
                <w:color w:val="auto"/>
              </w:rPr>
            </w:pPr>
            <w:r w:rsidRPr="00714025">
              <w:rPr>
                <w:rFonts w:ascii="Cambria Math" w:hAnsi="Cambria Math"/>
                <w:color w:val="auto"/>
              </w:rPr>
              <w:t xml:space="preserve">JUNIOR HIGH SCHOOL, </w:t>
            </w:r>
            <w:r w:rsidRPr="00714025">
              <w:rPr>
                <w:rFonts w:ascii="Cambria Math" w:hAnsi="Cambria Math"/>
                <w:i/>
                <w:color w:val="auto"/>
              </w:rPr>
              <w:t>THE PHILIPPINE GLOBAL SCHOOL</w:t>
            </w:r>
            <w:r>
              <w:rPr>
                <w:rFonts w:ascii="Cambria Math" w:hAnsi="Cambria Math"/>
                <w:color w:val="auto"/>
              </w:rPr>
              <w:t>, ABU DHABI, UAE</w:t>
            </w:r>
          </w:p>
        </w:tc>
      </w:tr>
      <w:tr w:rsidR="00714025" w:rsidRPr="00714025" w14:paraId="07CF4110" w14:textId="77777777" w:rsidTr="008E4FB9">
        <w:tc>
          <w:tcPr>
            <w:tcW w:w="2817" w:type="dxa"/>
          </w:tcPr>
          <w:p w14:paraId="53E34D90" w14:textId="63486DF6" w:rsidR="00927723" w:rsidRPr="00714025" w:rsidRDefault="00714025" w:rsidP="00714025">
            <w:pPr>
              <w:pStyle w:val="Heading1"/>
              <w:rPr>
                <w:rFonts w:ascii="Cambria Math" w:hAnsi="Cambria Math"/>
                <w:color w:val="auto"/>
              </w:rPr>
            </w:pPr>
            <w:r>
              <w:rPr>
                <w:rFonts w:ascii="Cambria Math" w:hAnsi="Cambria Math"/>
                <w:color w:val="auto"/>
              </w:rPr>
              <w:t>aCHIEVEMENTS</w:t>
            </w:r>
            <w:r w:rsidR="00E973B0">
              <w:rPr>
                <w:rFonts w:ascii="Cambria Math" w:hAnsi="Cambria Math"/>
                <w:color w:val="auto"/>
              </w:rPr>
              <w:t xml:space="preserve"> &amp; Certifications</w:t>
            </w:r>
          </w:p>
        </w:tc>
        <w:tc>
          <w:tcPr>
            <w:tcW w:w="8522" w:type="dxa"/>
          </w:tcPr>
          <w:p w14:paraId="0BBCBF75" w14:textId="6309B35C" w:rsidR="00E973B0" w:rsidRPr="00E973B0" w:rsidRDefault="00E973B0" w:rsidP="009F7D2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  <w:r w:rsidRPr="00E973B0">
              <w:rPr>
                <w:rFonts w:ascii="Cambria Math" w:hAnsi="Cambria Math"/>
                <w:color w:val="auto"/>
              </w:rPr>
              <w:t xml:space="preserve">FEU Tech 3TSY2425 CCSMA </w:t>
            </w:r>
            <w:r w:rsidRPr="00E973B0">
              <w:rPr>
                <w:rFonts w:ascii="Cambria Math" w:hAnsi="Cambria Math"/>
                <w:b/>
                <w:bCs/>
                <w:color w:val="auto"/>
              </w:rPr>
              <w:t>Dean’s Lister</w:t>
            </w:r>
            <w:r w:rsidRPr="00E973B0">
              <w:rPr>
                <w:rFonts w:ascii="Cambria Math" w:hAnsi="Cambria Math"/>
                <w:color w:val="auto"/>
              </w:rPr>
              <w:t xml:space="preserve"> (Bronze)</w:t>
            </w:r>
          </w:p>
          <w:p w14:paraId="1D916D89" w14:textId="3CF7DBEC" w:rsidR="00E973B0" w:rsidRDefault="00E973B0" w:rsidP="009F7D2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  <w:r w:rsidRPr="00E973B0">
              <w:rPr>
                <w:rFonts w:ascii="Cambria Math" w:hAnsi="Cambria Math"/>
                <w:b/>
                <w:bCs/>
                <w:color w:val="auto"/>
              </w:rPr>
              <w:t>Python Essentials 1</w:t>
            </w:r>
            <w:r w:rsidRPr="00E973B0">
              <w:rPr>
                <w:rFonts w:ascii="Cambria Math" w:hAnsi="Cambria Math"/>
                <w:color w:val="auto"/>
              </w:rPr>
              <w:t xml:space="preserve"> – Cisco Networking Academy</w:t>
            </w:r>
            <w:r w:rsidRPr="00E973B0">
              <w:rPr>
                <w:rFonts w:ascii="Cambria Math" w:hAnsi="Cambria Math"/>
                <w:color w:val="auto"/>
              </w:rPr>
              <w:t xml:space="preserve"> </w:t>
            </w:r>
          </w:p>
          <w:p w14:paraId="31FCE311" w14:textId="5A1B4BBD" w:rsidR="00714025" w:rsidRDefault="00E973B0" w:rsidP="009F7D2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  <w:r w:rsidRPr="00E973B0">
              <w:rPr>
                <w:rFonts w:ascii="Cambria Math" w:hAnsi="Cambria Math"/>
                <w:b/>
                <w:bCs/>
                <w:color w:val="auto"/>
              </w:rPr>
              <w:t>IT Specialist – Java</w:t>
            </w:r>
            <w:r w:rsidRPr="00E973B0">
              <w:rPr>
                <w:rFonts w:ascii="Cambria Math" w:hAnsi="Cambria Math"/>
                <w:color w:val="auto"/>
              </w:rPr>
              <w:t xml:space="preserve"> – Certiport</w:t>
            </w:r>
            <w:r w:rsidRPr="00E973B0">
              <w:rPr>
                <w:rFonts w:ascii="Cambria Math" w:hAnsi="Cambria Math"/>
                <w:color w:val="auto"/>
              </w:rPr>
              <w:t xml:space="preserve"> </w:t>
            </w:r>
            <w:r w:rsidR="00714025" w:rsidRPr="00714025">
              <w:rPr>
                <w:rFonts w:ascii="Cambria Math" w:hAnsi="Cambria Math"/>
                <w:color w:val="auto"/>
              </w:rPr>
              <w:t>School as Lead Guitarist</w:t>
            </w:r>
            <w:r w:rsidR="00714025">
              <w:rPr>
                <w:rFonts w:ascii="Cambria Math" w:hAnsi="Cambria Math"/>
                <w:color w:val="auto"/>
              </w:rPr>
              <w:t>.</w:t>
            </w:r>
          </w:p>
          <w:p w14:paraId="3528F03A" w14:textId="77777777" w:rsidR="00714025" w:rsidRDefault="00E973B0" w:rsidP="009F7D2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  <w:r w:rsidRPr="00E973B0">
              <w:rPr>
                <w:rFonts w:ascii="Cambria Math" w:hAnsi="Cambria Math"/>
                <w:b/>
                <w:bCs/>
                <w:color w:val="auto"/>
              </w:rPr>
              <w:t>CCNA: Introduction to Networks</w:t>
            </w:r>
            <w:r w:rsidRPr="00E973B0">
              <w:rPr>
                <w:rFonts w:ascii="Cambria Math" w:hAnsi="Cambria Math"/>
                <w:color w:val="auto"/>
              </w:rPr>
              <w:t xml:space="preserve"> – Cisco Networking Academy</w:t>
            </w:r>
          </w:p>
          <w:p w14:paraId="6155ADB6" w14:textId="77777777" w:rsidR="00E973B0" w:rsidRDefault="00E973B0" w:rsidP="009F7D2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  <w:r w:rsidRPr="00E973B0">
              <w:rPr>
                <w:rFonts w:ascii="Cambria Math" w:hAnsi="Cambria Math"/>
                <w:b/>
                <w:bCs/>
                <w:color w:val="auto"/>
              </w:rPr>
              <w:t>PMI Project Management</w:t>
            </w:r>
            <w:r w:rsidRPr="00E973B0">
              <w:rPr>
                <w:rFonts w:ascii="Cambria Math" w:hAnsi="Cambria Math"/>
                <w:color w:val="auto"/>
              </w:rPr>
              <w:t xml:space="preserve"> – Project Management Institute</w:t>
            </w:r>
          </w:p>
          <w:p w14:paraId="4D9FD585" w14:textId="66754C2A" w:rsidR="00E973B0" w:rsidRPr="00714025" w:rsidRDefault="00E973B0" w:rsidP="00E973B0">
            <w:pPr>
              <w:pStyle w:val="ListParagraph"/>
              <w:spacing w:line="240" w:lineRule="auto"/>
              <w:jc w:val="both"/>
              <w:rPr>
                <w:rFonts w:ascii="Cambria Math" w:hAnsi="Cambria Math"/>
                <w:color w:val="auto"/>
              </w:rPr>
            </w:pPr>
          </w:p>
        </w:tc>
      </w:tr>
      <w:tr w:rsidR="00714025" w:rsidRPr="00714025" w14:paraId="24B7C017" w14:textId="77777777" w:rsidTr="008E4FB9">
        <w:tc>
          <w:tcPr>
            <w:tcW w:w="2817" w:type="dxa"/>
          </w:tcPr>
          <w:p w14:paraId="34FFABF3" w14:textId="77777777" w:rsidR="00927723" w:rsidRPr="00714025" w:rsidRDefault="00714025" w:rsidP="00714025">
            <w:pPr>
              <w:pStyle w:val="Heading1"/>
              <w:rPr>
                <w:rFonts w:ascii="Cambria Math" w:hAnsi="Cambria Math"/>
                <w:color w:val="auto"/>
              </w:rPr>
            </w:pPr>
            <w:r>
              <w:rPr>
                <w:rFonts w:ascii="Cambria Math" w:hAnsi="Cambria Math"/>
                <w:color w:val="auto"/>
              </w:rPr>
              <w:t>Personal Information</w:t>
            </w:r>
          </w:p>
        </w:tc>
        <w:tc>
          <w:tcPr>
            <w:tcW w:w="8522" w:type="dxa"/>
          </w:tcPr>
          <w:p w14:paraId="4F745867" w14:textId="77777777" w:rsidR="00714025" w:rsidRDefault="00714025" w:rsidP="0071402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 Math" w:hAnsi="Cambria Math"/>
                <w:color w:val="auto"/>
              </w:rPr>
            </w:pPr>
            <w:r>
              <w:rPr>
                <w:rFonts w:ascii="Cambria Math" w:hAnsi="Cambria Math"/>
                <w:color w:val="auto"/>
              </w:rPr>
              <w:t>Ervin Josh Toribio Pejo</w:t>
            </w:r>
          </w:p>
          <w:p w14:paraId="3D703A10" w14:textId="77777777" w:rsidR="00714025" w:rsidRDefault="00714025" w:rsidP="0071402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 Math" w:hAnsi="Cambria Math"/>
                <w:color w:val="auto"/>
              </w:rPr>
            </w:pPr>
            <w:r>
              <w:rPr>
                <w:rFonts w:ascii="Cambria Math" w:hAnsi="Cambria Math"/>
                <w:color w:val="auto"/>
              </w:rPr>
              <w:t>Date of Birth: March 26, 2003</w:t>
            </w:r>
          </w:p>
          <w:p w14:paraId="15705F11" w14:textId="7E538EE0" w:rsidR="00714025" w:rsidRDefault="00714025" w:rsidP="0071402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 Math" w:hAnsi="Cambria Math"/>
                <w:color w:val="auto"/>
              </w:rPr>
            </w:pPr>
            <w:r>
              <w:rPr>
                <w:rFonts w:ascii="Cambria Math" w:hAnsi="Cambria Math"/>
                <w:color w:val="auto"/>
              </w:rPr>
              <w:t xml:space="preserve">Age: </w:t>
            </w:r>
            <w:r w:rsidR="00E973B0">
              <w:rPr>
                <w:rFonts w:ascii="Cambria Math" w:hAnsi="Cambria Math"/>
                <w:color w:val="auto"/>
              </w:rPr>
              <w:t>22</w:t>
            </w:r>
          </w:p>
          <w:p w14:paraId="702A6028" w14:textId="77777777" w:rsidR="00714025" w:rsidRPr="00714025" w:rsidRDefault="00714025" w:rsidP="0071402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mbria Math" w:hAnsi="Cambria Math"/>
                <w:color w:val="auto"/>
              </w:rPr>
            </w:pPr>
            <w:r>
              <w:rPr>
                <w:rFonts w:ascii="Cambria Math" w:hAnsi="Cambria Math"/>
                <w:color w:val="auto"/>
              </w:rPr>
              <w:t>Nationality: Filipino</w:t>
            </w:r>
          </w:p>
        </w:tc>
      </w:tr>
      <w:tr w:rsidR="008E4FB9" w:rsidRPr="00714025" w14:paraId="31B69B27" w14:textId="77777777" w:rsidTr="008E4FB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850F903" w14:textId="77777777" w:rsidR="008E4FB9" w:rsidRPr="00714025" w:rsidRDefault="008E4FB9" w:rsidP="00CF41CD">
            <w:pPr>
              <w:pStyle w:val="Heading1"/>
              <w:rPr>
                <w:rFonts w:ascii="Cambria Math" w:hAnsi="Cambria Math"/>
                <w:color w:val="auto"/>
              </w:rPr>
            </w:pPr>
            <w:r>
              <w:rPr>
                <w:rFonts w:ascii="Cambria Math" w:hAnsi="Cambria Math"/>
                <w:color w:val="auto"/>
              </w:rPr>
              <w:t>WORK EXPERIENCE</w:t>
            </w:r>
          </w:p>
        </w:tc>
        <w:tc>
          <w:tcPr>
            <w:tcW w:w="8522" w:type="dxa"/>
          </w:tcPr>
          <w:p w14:paraId="156DCCF2" w14:textId="6A868AD1" w:rsidR="008E4FB9" w:rsidRDefault="008E4FB9" w:rsidP="008E4F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SEMPTEMBER 17, 2021</w:t>
            </w:r>
          </w:p>
          <w:p w14:paraId="305C2620" w14:textId="77777777" w:rsidR="008E4FB9" w:rsidRDefault="008E4FB9" w:rsidP="008E4F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 xml:space="preserve">Etihad Arena </w:t>
            </w:r>
            <w:r w:rsidRPr="00956F5F"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>- An Evening with Russel Peters</w:t>
            </w:r>
          </w:p>
          <w:p w14:paraId="5A2F54AB" w14:textId="77777777" w:rsidR="008E4FB9" w:rsidRPr="00956F5F" w:rsidRDefault="008E4FB9" w:rsidP="008E4F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Cs w:val="24"/>
                <w:lang w:val="en-PH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>(By Vital Hospitality Agency)</w:t>
            </w: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ab/>
            </w: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ab/>
            </w:r>
          </w:p>
          <w:p w14:paraId="64D0030E" w14:textId="77777777" w:rsidR="008E4FB9" w:rsidRDefault="008E4FB9" w:rsidP="008E4FB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Cs w:val="24"/>
                <w:lang w:val="en-PH"/>
              </w:rPr>
            </w:pPr>
            <w:r>
              <w:rPr>
                <w:rFonts w:ascii="Times New Roman" w:eastAsia="Calibri" w:hAnsi="Times New Roman" w:cs="Times New Roman"/>
                <w:color w:val="000000"/>
                <w:szCs w:val="24"/>
                <w:lang w:val="en-PH"/>
              </w:rPr>
              <w:t>Worked as a Cashier in Bars with bartenders on September 17, 2021 for 8 working hours.</w:t>
            </w:r>
          </w:p>
          <w:p w14:paraId="1B120F3F" w14:textId="77777777" w:rsidR="00B40D4C" w:rsidRDefault="00B40D4C" w:rsidP="008E4FB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Cs w:val="24"/>
                <w:lang w:val="en-PH"/>
              </w:rPr>
            </w:pPr>
          </w:p>
          <w:p w14:paraId="1EDFB197" w14:textId="3D907934" w:rsidR="00B40D4C" w:rsidRDefault="00B40D4C" w:rsidP="00B40D4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OCTOBER 30, 2021</w:t>
            </w:r>
          </w:p>
          <w:p w14:paraId="06ACAF32" w14:textId="77777777" w:rsidR="00B40D4C" w:rsidRDefault="00B40D4C" w:rsidP="00B40D4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>Etihad Arena –</w:t>
            </w:r>
            <w:r w:rsidRPr="00956F5F"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>UFC 267</w:t>
            </w:r>
          </w:p>
          <w:p w14:paraId="29C9D3A1" w14:textId="77777777" w:rsidR="00B40D4C" w:rsidRPr="00956F5F" w:rsidRDefault="00B40D4C" w:rsidP="00B40D4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Cs w:val="24"/>
                <w:lang w:val="en-PH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>(By Vital Hospitality Agency)</w:t>
            </w: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ab/>
            </w: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ab/>
            </w:r>
          </w:p>
          <w:p w14:paraId="3EC87F63" w14:textId="77777777" w:rsidR="00B40D4C" w:rsidRDefault="00B40D4C" w:rsidP="00B40D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Cs w:val="24"/>
                <w:lang w:val="en-PH"/>
              </w:rPr>
            </w:pPr>
            <w:r>
              <w:rPr>
                <w:rFonts w:ascii="Times New Roman" w:eastAsia="Calibri" w:hAnsi="Times New Roman" w:cs="Times New Roman"/>
                <w:color w:val="000000"/>
                <w:szCs w:val="24"/>
                <w:lang w:val="en-PH"/>
              </w:rPr>
              <w:lastRenderedPageBreak/>
              <w:t>Worked as a Cashier in Bars with bartenders on OCTOBER 30, 2021 for 10 working hours</w:t>
            </w:r>
          </w:p>
          <w:p w14:paraId="2CCBBFC6" w14:textId="5880D297" w:rsidR="00B40D4C" w:rsidRDefault="00B40D4C" w:rsidP="00B40D4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OCTOBER 31, 2021</w:t>
            </w:r>
          </w:p>
          <w:p w14:paraId="1F88DB5C" w14:textId="77777777" w:rsidR="00B40D4C" w:rsidRDefault="00B40D4C" w:rsidP="00B40D4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>Etihad Arena –</w:t>
            </w:r>
            <w:r w:rsidRPr="00956F5F"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>Harlem Globetrotters</w:t>
            </w:r>
          </w:p>
          <w:p w14:paraId="60541663" w14:textId="77777777" w:rsidR="00B40D4C" w:rsidRPr="00956F5F" w:rsidRDefault="00B40D4C" w:rsidP="00B40D4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Cs w:val="24"/>
                <w:lang w:val="en-PH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>(By Vital Hospitality Agency)</w:t>
            </w: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ab/>
            </w:r>
            <w:r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PH"/>
              </w:rPr>
              <w:tab/>
            </w:r>
          </w:p>
          <w:p w14:paraId="7067BABE" w14:textId="77777777" w:rsidR="00B40D4C" w:rsidRDefault="00B40D4C" w:rsidP="00B40D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Cs w:val="24"/>
                <w:lang w:val="en-PH"/>
              </w:rPr>
            </w:pPr>
            <w:r>
              <w:rPr>
                <w:rFonts w:ascii="Times New Roman" w:eastAsia="Calibri" w:hAnsi="Times New Roman" w:cs="Times New Roman"/>
                <w:color w:val="000000"/>
                <w:szCs w:val="24"/>
                <w:lang w:val="en-PH"/>
              </w:rPr>
              <w:t>Worked as a Cashier in Bars with bartenders on OCTOBER 31, 2021 for 6 working hours</w:t>
            </w:r>
          </w:p>
          <w:p w14:paraId="6572B27D" w14:textId="77777777" w:rsidR="00232D74" w:rsidRDefault="00232D74" w:rsidP="00B40D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Cs w:val="24"/>
                <w:lang w:val="en-PH"/>
              </w:rPr>
            </w:pPr>
          </w:p>
          <w:p w14:paraId="2C7BD558" w14:textId="29D87B01" w:rsidR="00232D74" w:rsidRDefault="00232D74" w:rsidP="00232D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NOVEMBER 15-18, 2021</w:t>
            </w:r>
          </w:p>
          <w:p w14:paraId="6E8C2F49" w14:textId="5DB04881" w:rsidR="00232D74" w:rsidRDefault="00232D74" w:rsidP="00FA4C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ADIPEC Exhibition</w:t>
            </w:r>
          </w:p>
          <w:p w14:paraId="4EDA56ED" w14:textId="653CD37D" w:rsidR="00232D74" w:rsidRDefault="00232D74" w:rsidP="00FA4C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(By Vibes Event)</w:t>
            </w:r>
          </w:p>
          <w:p w14:paraId="698A5F63" w14:textId="0799BED6" w:rsidR="00232D74" w:rsidRDefault="00232D74" w:rsidP="00FA4C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  <w:r>
              <w:rPr>
                <w:rFonts w:ascii="Cambria Math" w:hAnsi="Cambria Math"/>
                <w:bCs/>
                <w:color w:val="auto"/>
              </w:rPr>
              <w:t xml:space="preserve">Worked as a Data Entry Operator for the registration for badges (Visitors, Exhibitors, Delegate, </w:t>
            </w:r>
            <w:r w:rsidR="00FA4C1E">
              <w:rPr>
                <w:rFonts w:ascii="Cambria Math" w:hAnsi="Cambria Math"/>
                <w:bCs/>
                <w:color w:val="auto"/>
              </w:rPr>
              <w:t>etc.</w:t>
            </w:r>
            <w:r>
              <w:rPr>
                <w:rFonts w:ascii="Cambria Math" w:hAnsi="Cambria Math"/>
                <w:bCs/>
                <w:color w:val="auto"/>
              </w:rPr>
              <w:t xml:space="preserve">) </w:t>
            </w:r>
            <w:r w:rsidR="00FA4C1E">
              <w:rPr>
                <w:rFonts w:ascii="Cambria Math" w:hAnsi="Cambria Math"/>
                <w:bCs/>
                <w:color w:val="auto"/>
              </w:rPr>
              <w:t>on November 15-18, 2021 for 5-9 working hours.</w:t>
            </w:r>
          </w:p>
          <w:p w14:paraId="303ACFDD" w14:textId="5B452CFF" w:rsidR="00FA4C1E" w:rsidRDefault="00FA4C1E" w:rsidP="00FA4C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</w:p>
          <w:p w14:paraId="07DC1911" w14:textId="312BC3E2" w:rsidR="00FA4C1E" w:rsidRDefault="00FA4C1E" w:rsidP="00FA4C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  <w:r>
              <w:rPr>
                <w:rFonts w:ascii="Cambria Math" w:hAnsi="Cambria Math"/>
                <w:bCs/>
                <w:color w:val="auto"/>
              </w:rPr>
              <w:t>Worked as a Data Entry Operator for assisting and providing support in correcting the records, if necessary, on November 15-18, 2021 for 5-9 working hours.</w:t>
            </w:r>
          </w:p>
          <w:p w14:paraId="7706844C" w14:textId="500E5796" w:rsidR="004E34B9" w:rsidRDefault="004E34B9" w:rsidP="00FA4C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</w:p>
          <w:p w14:paraId="1148D184" w14:textId="4F106AB1" w:rsidR="004E34B9" w:rsidRDefault="004E34B9" w:rsidP="004E34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NOVEMBER 23-25, 2021</w:t>
            </w:r>
          </w:p>
          <w:p w14:paraId="319A820E" w14:textId="02699BA7" w:rsidR="004E34B9" w:rsidRDefault="004E34B9" w:rsidP="004E34B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VIV MEA</w:t>
            </w:r>
          </w:p>
          <w:p w14:paraId="0F7C2968" w14:textId="77777777" w:rsidR="004E34B9" w:rsidRDefault="004E34B9" w:rsidP="004E34B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(By Vibes Event)</w:t>
            </w:r>
          </w:p>
          <w:p w14:paraId="294D37D9" w14:textId="31E14627" w:rsidR="004E34B9" w:rsidRDefault="004E34B9" w:rsidP="004E34B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  <w:r>
              <w:rPr>
                <w:rFonts w:ascii="Cambria Math" w:hAnsi="Cambria Math"/>
                <w:bCs/>
                <w:color w:val="auto"/>
              </w:rPr>
              <w:t>Worked as a Data Entry Operator for the registration for badges (Visitors) on November 23-25, 2021 for 5 working hours.</w:t>
            </w:r>
          </w:p>
          <w:p w14:paraId="5142F89F" w14:textId="2A4D23C1" w:rsidR="004E34B9" w:rsidRDefault="004E34B9" w:rsidP="00FA4C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</w:p>
          <w:p w14:paraId="2C070A42" w14:textId="3D445144" w:rsidR="004E34B9" w:rsidRDefault="004E34B9" w:rsidP="004E34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DECEMBER 3, 2021</w:t>
            </w:r>
          </w:p>
          <w:p w14:paraId="174D4A0A" w14:textId="77777777" w:rsidR="004E34B9" w:rsidRDefault="004E34B9" w:rsidP="004E34B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 w:rsidRPr="004E34B9">
              <w:rPr>
                <w:rFonts w:ascii="Cambria Math" w:hAnsi="Cambria Math"/>
                <w:b/>
                <w:color w:val="auto"/>
              </w:rPr>
              <w:t xml:space="preserve">National Day Concert at Louvre Abu Dhabi </w:t>
            </w:r>
          </w:p>
          <w:p w14:paraId="0B6E71B9" w14:textId="6EBB021F" w:rsidR="004E34B9" w:rsidRDefault="004E34B9" w:rsidP="004E34B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(By Vibes Event)</w:t>
            </w:r>
          </w:p>
          <w:p w14:paraId="270D8260" w14:textId="4186657C" w:rsidR="004E34B9" w:rsidRDefault="004E34B9" w:rsidP="004E34B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  <w:r>
              <w:rPr>
                <w:rFonts w:ascii="Cambria Math" w:hAnsi="Cambria Math"/>
                <w:bCs/>
                <w:color w:val="auto"/>
              </w:rPr>
              <w:t xml:space="preserve">Worked as a VIP Assistant for </w:t>
            </w:r>
            <w:r w:rsidR="004B0897" w:rsidRPr="004B0897">
              <w:rPr>
                <w:rFonts w:ascii="Cambria Math" w:hAnsi="Cambria Math"/>
                <w:bCs/>
                <w:color w:val="auto"/>
              </w:rPr>
              <w:t xml:space="preserve">Ahlam </w:t>
            </w:r>
            <w:r w:rsidR="00B61A8E" w:rsidRPr="004B0897">
              <w:rPr>
                <w:rFonts w:ascii="Cambria Math" w:hAnsi="Cambria Math"/>
                <w:bCs/>
                <w:color w:val="auto"/>
              </w:rPr>
              <w:t>AL Shamsi</w:t>
            </w:r>
            <w:r w:rsidR="004B0897">
              <w:rPr>
                <w:rFonts w:ascii="Cambria Math" w:hAnsi="Cambria Math"/>
                <w:bCs/>
                <w:color w:val="auto"/>
              </w:rPr>
              <w:t xml:space="preserve"> </w:t>
            </w:r>
            <w:r w:rsidR="004B0897" w:rsidRPr="004B0897">
              <w:rPr>
                <w:rFonts w:ascii="Cambria Math" w:hAnsi="Cambria Math"/>
                <w:bCs/>
                <w:color w:val="auto"/>
              </w:rPr>
              <w:t xml:space="preserve">closing concert at Louvre Abu Dhabi. </w:t>
            </w:r>
            <w:r w:rsidR="004B0897">
              <w:rPr>
                <w:rFonts w:ascii="Cambria Math" w:hAnsi="Cambria Math"/>
                <w:bCs/>
                <w:color w:val="auto"/>
              </w:rPr>
              <w:t xml:space="preserve"> </w:t>
            </w:r>
            <w:r>
              <w:rPr>
                <w:rFonts w:ascii="Cambria Math" w:hAnsi="Cambria Math"/>
                <w:bCs/>
                <w:color w:val="auto"/>
              </w:rPr>
              <w:t xml:space="preserve">on </w:t>
            </w:r>
            <w:r w:rsidR="004B0897">
              <w:rPr>
                <w:rFonts w:ascii="Cambria Math" w:hAnsi="Cambria Math"/>
                <w:bCs/>
                <w:color w:val="auto"/>
              </w:rPr>
              <w:t>December 3</w:t>
            </w:r>
            <w:r>
              <w:rPr>
                <w:rFonts w:ascii="Cambria Math" w:hAnsi="Cambria Math"/>
                <w:bCs/>
                <w:color w:val="auto"/>
              </w:rPr>
              <w:t xml:space="preserve">, 2021 for </w:t>
            </w:r>
            <w:r w:rsidR="004B0897">
              <w:rPr>
                <w:rFonts w:ascii="Cambria Math" w:hAnsi="Cambria Math"/>
                <w:bCs/>
                <w:color w:val="auto"/>
              </w:rPr>
              <w:t>13</w:t>
            </w:r>
            <w:r>
              <w:rPr>
                <w:rFonts w:ascii="Cambria Math" w:hAnsi="Cambria Math"/>
                <w:bCs/>
                <w:color w:val="auto"/>
              </w:rPr>
              <w:t xml:space="preserve"> working hours.</w:t>
            </w:r>
          </w:p>
          <w:p w14:paraId="5999FC08" w14:textId="0366AD5B" w:rsidR="00EA166E" w:rsidRDefault="00EA166E" w:rsidP="004E34B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</w:p>
          <w:p w14:paraId="674C3DC5" w14:textId="60FC2F77" w:rsidR="00EA166E" w:rsidRDefault="00EA166E" w:rsidP="00EA16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 xml:space="preserve">DECEMBER </w:t>
            </w:r>
            <w:r w:rsidR="006C218F">
              <w:rPr>
                <w:rFonts w:ascii="Cambria Math" w:hAnsi="Cambria Math"/>
                <w:b/>
                <w:color w:val="auto"/>
              </w:rPr>
              <w:t>9-12</w:t>
            </w:r>
            <w:r>
              <w:rPr>
                <w:rFonts w:ascii="Cambria Math" w:hAnsi="Cambria Math"/>
                <w:b/>
                <w:color w:val="auto"/>
              </w:rPr>
              <w:t>, 2021</w:t>
            </w:r>
          </w:p>
          <w:p w14:paraId="2064E719" w14:textId="7B9BD841" w:rsidR="00EC7D2E" w:rsidRDefault="00EC7D2E" w:rsidP="00EA16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proofErr w:type="spellStart"/>
            <w:r w:rsidRPr="00EC7D2E">
              <w:rPr>
                <w:rFonts w:ascii="Cambria Math" w:hAnsi="Cambria Math"/>
                <w:b/>
                <w:color w:val="auto"/>
              </w:rPr>
              <w:t>Yasalam</w:t>
            </w:r>
            <w:proofErr w:type="spellEnd"/>
            <w:r w:rsidRPr="00EC7D2E">
              <w:rPr>
                <w:rFonts w:ascii="Cambria Math" w:hAnsi="Cambria Math"/>
                <w:b/>
                <w:color w:val="auto"/>
              </w:rPr>
              <w:t xml:space="preserve"> After-Race Concerts | Yas Marina Circuit</w:t>
            </w:r>
          </w:p>
          <w:p w14:paraId="2CB3361B" w14:textId="7CD20709" w:rsidR="00EA166E" w:rsidRDefault="00EA166E" w:rsidP="00EA16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(By Vibes Event)</w:t>
            </w:r>
          </w:p>
          <w:p w14:paraId="722F813F" w14:textId="0DE90DB6" w:rsidR="00EA166E" w:rsidRDefault="00EA166E" w:rsidP="00EA16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  <w:r>
              <w:rPr>
                <w:rFonts w:ascii="Cambria Math" w:hAnsi="Cambria Math"/>
                <w:bCs/>
                <w:color w:val="auto"/>
              </w:rPr>
              <w:t>Worked as a</w:t>
            </w:r>
            <w:r w:rsidR="00EC7D2E">
              <w:rPr>
                <w:rFonts w:ascii="Cambria Math" w:hAnsi="Cambria Math"/>
                <w:bCs/>
                <w:color w:val="auto"/>
              </w:rPr>
              <w:t>n accreditation for all staffs working in the event</w:t>
            </w:r>
            <w:r>
              <w:rPr>
                <w:rFonts w:ascii="Cambria Math" w:hAnsi="Cambria Math"/>
                <w:bCs/>
                <w:color w:val="auto"/>
              </w:rPr>
              <w:t xml:space="preserve"> on December </w:t>
            </w:r>
            <w:r w:rsidR="00EC7D2E">
              <w:rPr>
                <w:rFonts w:ascii="Cambria Math" w:hAnsi="Cambria Math"/>
                <w:bCs/>
                <w:color w:val="auto"/>
              </w:rPr>
              <w:t>9-12</w:t>
            </w:r>
            <w:r>
              <w:rPr>
                <w:rFonts w:ascii="Cambria Math" w:hAnsi="Cambria Math"/>
                <w:bCs/>
                <w:color w:val="auto"/>
              </w:rPr>
              <w:t xml:space="preserve">, 2021 for </w:t>
            </w:r>
            <w:r w:rsidR="00EC7D2E">
              <w:rPr>
                <w:rFonts w:ascii="Cambria Math" w:hAnsi="Cambria Math"/>
                <w:bCs/>
                <w:color w:val="auto"/>
              </w:rPr>
              <w:t>8</w:t>
            </w:r>
            <w:r>
              <w:rPr>
                <w:rFonts w:ascii="Cambria Math" w:hAnsi="Cambria Math"/>
                <w:bCs/>
                <w:color w:val="auto"/>
              </w:rPr>
              <w:t xml:space="preserve"> working hours.</w:t>
            </w:r>
          </w:p>
          <w:p w14:paraId="1515257F" w14:textId="388AA857" w:rsidR="00EA166E" w:rsidRDefault="00EA166E" w:rsidP="004E34B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</w:p>
          <w:p w14:paraId="62F58A6D" w14:textId="0E578D1A" w:rsidR="00072AA2" w:rsidRDefault="00072AA2" w:rsidP="00072AA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JANUARY 18-19, 2022</w:t>
            </w:r>
          </w:p>
          <w:p w14:paraId="24BAD736" w14:textId="77777777" w:rsidR="00B61A8E" w:rsidRDefault="00072AA2" w:rsidP="00072A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Abu Dhabi Sustainability Week</w:t>
            </w:r>
          </w:p>
          <w:p w14:paraId="47BF41C1" w14:textId="77777777" w:rsidR="00B61A8E" w:rsidRDefault="00072AA2" w:rsidP="00B61A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(By Vibes Event)</w:t>
            </w:r>
            <w:r w:rsidR="00B61A8E">
              <w:rPr>
                <w:rFonts w:ascii="Cambria Math" w:hAnsi="Cambria Math"/>
                <w:bCs/>
                <w:color w:val="auto"/>
              </w:rPr>
              <w:t xml:space="preserve"> </w:t>
            </w:r>
          </w:p>
          <w:p w14:paraId="39532B33" w14:textId="6A1FC70C" w:rsidR="00B61A8E" w:rsidRDefault="00B61A8E" w:rsidP="00B61A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  <w:r>
              <w:rPr>
                <w:rFonts w:ascii="Cambria Math" w:hAnsi="Cambria Math"/>
                <w:bCs/>
                <w:color w:val="auto"/>
              </w:rPr>
              <w:t xml:space="preserve">Worked as a scanner for all guests visiting the event on </w:t>
            </w:r>
            <w:r w:rsidRPr="00B61A8E">
              <w:rPr>
                <w:rFonts w:ascii="Cambria Math" w:hAnsi="Cambria Math"/>
                <w:bCs/>
                <w:color w:val="auto"/>
              </w:rPr>
              <w:t>J</w:t>
            </w:r>
            <w:r>
              <w:rPr>
                <w:rFonts w:ascii="Cambria Math" w:hAnsi="Cambria Math"/>
                <w:bCs/>
                <w:color w:val="auto"/>
              </w:rPr>
              <w:t>anuary</w:t>
            </w:r>
            <w:r w:rsidRPr="00B61A8E">
              <w:rPr>
                <w:rFonts w:ascii="Cambria Math" w:hAnsi="Cambria Math"/>
                <w:bCs/>
                <w:color w:val="auto"/>
              </w:rPr>
              <w:t xml:space="preserve"> 18-19, 2022</w:t>
            </w:r>
            <w:r>
              <w:rPr>
                <w:rFonts w:ascii="Cambria Math" w:hAnsi="Cambria Math"/>
                <w:bCs/>
                <w:color w:val="auto"/>
              </w:rPr>
              <w:t xml:space="preserve"> for 10 working hours.</w:t>
            </w:r>
          </w:p>
          <w:p w14:paraId="602413E3" w14:textId="631BE752" w:rsidR="00B61A8E" w:rsidRDefault="00B61A8E" w:rsidP="00B61A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</w:p>
          <w:p w14:paraId="515B4D7B" w14:textId="311F1141" w:rsidR="00B61A8E" w:rsidRDefault="00B61A8E" w:rsidP="00B61A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JANUARY 20, 2022</w:t>
            </w:r>
          </w:p>
          <w:p w14:paraId="36B846C5" w14:textId="035EB99B" w:rsidR="00B61A8E" w:rsidRDefault="00B61A8E" w:rsidP="00B61A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Abu Dhabi HSBC Gold Championship</w:t>
            </w:r>
          </w:p>
          <w:p w14:paraId="567FBA4C" w14:textId="67F2A3D6" w:rsidR="00B61A8E" w:rsidRDefault="00B61A8E" w:rsidP="00B61A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(By Vibes Event)</w:t>
            </w:r>
            <w:r>
              <w:rPr>
                <w:rFonts w:ascii="Cambria Math" w:hAnsi="Cambria Math"/>
                <w:bCs/>
                <w:color w:val="auto"/>
              </w:rPr>
              <w:t xml:space="preserve"> </w:t>
            </w:r>
          </w:p>
          <w:p w14:paraId="4086184B" w14:textId="73ED4DA2" w:rsidR="00B61A8E" w:rsidRDefault="00B61A8E" w:rsidP="00B61A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  <w:r>
              <w:rPr>
                <w:rFonts w:ascii="Cambria Math" w:hAnsi="Cambria Math"/>
                <w:bCs/>
                <w:color w:val="auto"/>
              </w:rPr>
              <w:t xml:space="preserve">Worked as a registration for all HSBC customers and visitors on </w:t>
            </w:r>
            <w:r w:rsidRPr="00B61A8E">
              <w:rPr>
                <w:rFonts w:ascii="Cambria Math" w:hAnsi="Cambria Math"/>
                <w:bCs/>
                <w:color w:val="auto"/>
              </w:rPr>
              <w:t>J</w:t>
            </w:r>
            <w:r>
              <w:rPr>
                <w:rFonts w:ascii="Cambria Math" w:hAnsi="Cambria Math"/>
                <w:bCs/>
                <w:color w:val="auto"/>
              </w:rPr>
              <w:t>anuary 20</w:t>
            </w:r>
            <w:r w:rsidRPr="00B61A8E">
              <w:rPr>
                <w:rFonts w:ascii="Cambria Math" w:hAnsi="Cambria Math"/>
                <w:bCs/>
                <w:color w:val="auto"/>
              </w:rPr>
              <w:t>, 2022</w:t>
            </w:r>
            <w:r>
              <w:rPr>
                <w:rFonts w:ascii="Cambria Math" w:hAnsi="Cambria Math"/>
                <w:bCs/>
                <w:color w:val="auto"/>
              </w:rPr>
              <w:t xml:space="preserve"> for 10 working hours.</w:t>
            </w:r>
          </w:p>
          <w:p w14:paraId="71C8327D" w14:textId="2845E251" w:rsidR="006E40EE" w:rsidRDefault="006E40EE" w:rsidP="00B61A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</w:p>
          <w:p w14:paraId="7C466AD2" w14:textId="51DA0471" w:rsidR="006E40EE" w:rsidRDefault="006E40EE" w:rsidP="006E40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lastRenderedPageBreak/>
              <w:t>MARCH 5, 2022</w:t>
            </w:r>
          </w:p>
          <w:p w14:paraId="347D00A3" w14:textId="79A17D5E" w:rsidR="006E40EE" w:rsidRDefault="006E40EE" w:rsidP="006E40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 xml:space="preserve">Lang </w:t>
            </w:r>
            <w:proofErr w:type="spellStart"/>
            <w:r>
              <w:rPr>
                <w:rFonts w:ascii="Cambria Math" w:hAnsi="Cambria Math"/>
                <w:b/>
                <w:color w:val="auto"/>
              </w:rPr>
              <w:t>Lang</w:t>
            </w:r>
            <w:proofErr w:type="spellEnd"/>
            <w:r>
              <w:rPr>
                <w:rFonts w:ascii="Cambria Math" w:hAnsi="Cambria Math"/>
                <w:b/>
                <w:color w:val="auto"/>
              </w:rPr>
              <w:t xml:space="preserve">, Gala Concert </w:t>
            </w:r>
            <w:r w:rsidRPr="004E34B9">
              <w:rPr>
                <w:rFonts w:ascii="Cambria Math" w:hAnsi="Cambria Math"/>
                <w:b/>
                <w:color w:val="auto"/>
              </w:rPr>
              <w:t xml:space="preserve">at Louvre Abu Dhabi </w:t>
            </w:r>
          </w:p>
          <w:p w14:paraId="3A8E3AEB" w14:textId="77777777" w:rsidR="006E40EE" w:rsidRDefault="006E40EE" w:rsidP="006E40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  <w:r>
              <w:rPr>
                <w:rFonts w:ascii="Cambria Math" w:hAnsi="Cambria Math"/>
                <w:b/>
                <w:color w:val="auto"/>
              </w:rPr>
              <w:t>(By Vibes Event)</w:t>
            </w:r>
          </w:p>
          <w:p w14:paraId="7D770AB5" w14:textId="0AED8AFB" w:rsidR="006E40EE" w:rsidRDefault="006E40EE" w:rsidP="006E40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  <w:r>
              <w:rPr>
                <w:rFonts w:ascii="Cambria Math" w:hAnsi="Cambria Math"/>
                <w:bCs/>
                <w:color w:val="auto"/>
              </w:rPr>
              <w:t xml:space="preserve">Worked as a ticket scanner for Lang </w:t>
            </w:r>
            <w:proofErr w:type="spellStart"/>
            <w:r>
              <w:rPr>
                <w:rFonts w:ascii="Cambria Math" w:hAnsi="Cambria Math"/>
                <w:bCs/>
                <w:color w:val="auto"/>
              </w:rPr>
              <w:t>Lang</w:t>
            </w:r>
            <w:proofErr w:type="spellEnd"/>
            <w:r>
              <w:rPr>
                <w:rFonts w:ascii="Cambria Math" w:hAnsi="Cambria Math"/>
                <w:bCs/>
                <w:color w:val="auto"/>
              </w:rPr>
              <w:t xml:space="preserve"> solo Piano Recital</w:t>
            </w:r>
            <w:r w:rsidRPr="004B0897">
              <w:rPr>
                <w:rFonts w:ascii="Cambria Math" w:hAnsi="Cambria Math"/>
                <w:bCs/>
                <w:color w:val="auto"/>
              </w:rPr>
              <w:t xml:space="preserve"> at Louvre Abu Dhabi. </w:t>
            </w:r>
            <w:r>
              <w:rPr>
                <w:rFonts w:ascii="Cambria Math" w:hAnsi="Cambria Math"/>
                <w:bCs/>
                <w:color w:val="auto"/>
              </w:rPr>
              <w:t xml:space="preserve"> On March 2, 2022 for 5 working hours.</w:t>
            </w:r>
          </w:p>
          <w:p w14:paraId="1C080F7A" w14:textId="77777777" w:rsidR="006E40EE" w:rsidRDefault="006E40EE" w:rsidP="00B61A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Cs/>
                <w:color w:val="auto"/>
              </w:rPr>
            </w:pPr>
          </w:p>
          <w:p w14:paraId="3A5CDBDA" w14:textId="46AD1E91" w:rsidR="00072AA2" w:rsidRDefault="00072AA2" w:rsidP="00072A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</w:p>
          <w:p w14:paraId="14EBB620" w14:textId="3C1DFCA9" w:rsidR="00232D74" w:rsidRPr="008E4FB9" w:rsidRDefault="00232D74" w:rsidP="00B40D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color w:val="auto"/>
              </w:rPr>
            </w:pPr>
          </w:p>
        </w:tc>
      </w:tr>
    </w:tbl>
    <w:p w14:paraId="456B037B" w14:textId="77777777" w:rsidR="00000000" w:rsidRPr="00714025" w:rsidRDefault="00000000">
      <w:pPr>
        <w:rPr>
          <w:rFonts w:ascii="Cambria Math" w:hAnsi="Cambria Math"/>
          <w:color w:val="auto"/>
        </w:rPr>
      </w:pPr>
    </w:p>
    <w:sectPr w:rsidR="002C74C0" w:rsidRPr="00714025" w:rsidSect="0095333D">
      <w:footerReference w:type="default" r:id="rId8"/>
      <w:pgSz w:w="11907" w:h="16839" w:code="9"/>
      <w:pgMar w:top="1728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F6045" w14:textId="77777777" w:rsidR="009817C1" w:rsidRDefault="009817C1" w:rsidP="00927723">
      <w:pPr>
        <w:spacing w:after="0" w:line="240" w:lineRule="auto"/>
      </w:pPr>
      <w:r>
        <w:separator/>
      </w:r>
    </w:p>
  </w:endnote>
  <w:endnote w:type="continuationSeparator" w:id="0">
    <w:p w14:paraId="5113B9DE" w14:textId="77777777" w:rsidR="009817C1" w:rsidRDefault="009817C1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8BA42" w14:textId="77777777" w:rsidR="00000000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40D4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12D7B" w14:textId="77777777" w:rsidR="009817C1" w:rsidRDefault="009817C1" w:rsidP="00927723">
      <w:pPr>
        <w:spacing w:after="0" w:line="240" w:lineRule="auto"/>
      </w:pPr>
      <w:r>
        <w:separator/>
      </w:r>
    </w:p>
  </w:footnote>
  <w:footnote w:type="continuationSeparator" w:id="0">
    <w:p w14:paraId="1EDF4002" w14:textId="77777777" w:rsidR="009817C1" w:rsidRDefault="009817C1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382"/>
    <w:multiLevelType w:val="hybridMultilevel"/>
    <w:tmpl w:val="BD52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5BD"/>
    <w:multiLevelType w:val="hybridMultilevel"/>
    <w:tmpl w:val="D1EC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B2C92"/>
    <w:multiLevelType w:val="hybridMultilevel"/>
    <w:tmpl w:val="CA4A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D1DAA"/>
    <w:multiLevelType w:val="hybridMultilevel"/>
    <w:tmpl w:val="6076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D0BCD"/>
    <w:multiLevelType w:val="hybridMultilevel"/>
    <w:tmpl w:val="C52007A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65539">
    <w:abstractNumId w:val="2"/>
  </w:num>
  <w:num w:numId="2" w16cid:durableId="1448234827">
    <w:abstractNumId w:val="0"/>
  </w:num>
  <w:num w:numId="3" w16cid:durableId="1327201920">
    <w:abstractNumId w:val="3"/>
  </w:num>
  <w:num w:numId="4" w16cid:durableId="117990870">
    <w:abstractNumId w:val="1"/>
  </w:num>
  <w:num w:numId="5" w16cid:durableId="1527326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025"/>
    <w:rsid w:val="00066150"/>
    <w:rsid w:val="00072AA2"/>
    <w:rsid w:val="00232D74"/>
    <w:rsid w:val="00293B83"/>
    <w:rsid w:val="002C1BA3"/>
    <w:rsid w:val="00346D44"/>
    <w:rsid w:val="00387CFF"/>
    <w:rsid w:val="004B0897"/>
    <w:rsid w:val="004D659C"/>
    <w:rsid w:val="004E34B9"/>
    <w:rsid w:val="0056794A"/>
    <w:rsid w:val="005C5955"/>
    <w:rsid w:val="005E5AF0"/>
    <w:rsid w:val="006029AE"/>
    <w:rsid w:val="00666348"/>
    <w:rsid w:val="006A3CE7"/>
    <w:rsid w:val="006C218F"/>
    <w:rsid w:val="006E40EE"/>
    <w:rsid w:val="00714025"/>
    <w:rsid w:val="00792EA9"/>
    <w:rsid w:val="008E4FB9"/>
    <w:rsid w:val="00927723"/>
    <w:rsid w:val="0095333D"/>
    <w:rsid w:val="009817C1"/>
    <w:rsid w:val="009E40EF"/>
    <w:rsid w:val="009F7D24"/>
    <w:rsid w:val="00AE5BBF"/>
    <w:rsid w:val="00B40D4C"/>
    <w:rsid w:val="00B50C46"/>
    <w:rsid w:val="00B61A8E"/>
    <w:rsid w:val="00C3344D"/>
    <w:rsid w:val="00CF13E2"/>
    <w:rsid w:val="00D238F3"/>
    <w:rsid w:val="00E973B0"/>
    <w:rsid w:val="00EA166E"/>
    <w:rsid w:val="00EC7D2E"/>
    <w:rsid w:val="00ED6FFD"/>
    <w:rsid w:val="00F132C7"/>
    <w:rsid w:val="00F86091"/>
    <w:rsid w:val="00FA4C1E"/>
    <w:rsid w:val="00FA6DB6"/>
    <w:rsid w:val="00FC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BE7C"/>
  <w15:chartTrackingRefBased/>
  <w15:docId w15:val="{0F3CF303-2409-4326-9F44-E84CD66B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71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shi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188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Enshi</dc:creator>
  <cp:keywords/>
  <dc:description/>
  <cp:lastModifiedBy>Ervin Josh Pejo</cp:lastModifiedBy>
  <cp:revision>11</cp:revision>
  <cp:lastPrinted>2021-10-02T08:01:00Z</cp:lastPrinted>
  <dcterms:created xsi:type="dcterms:W3CDTF">2021-09-12T10:27:00Z</dcterms:created>
  <dcterms:modified xsi:type="dcterms:W3CDTF">2025-10-11T12:16:00Z</dcterms:modified>
</cp:coreProperties>
</file>